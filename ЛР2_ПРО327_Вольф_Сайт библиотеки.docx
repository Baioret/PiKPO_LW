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D30C" w14:textId="77777777" w:rsidR="00386B75" w:rsidRDefault="00386B75" w:rsidP="00386B75">
      <w:pPr>
        <w:pStyle w:val="a0"/>
        <w:ind w:firstLine="0"/>
        <w:jc w:val="center"/>
      </w:pPr>
      <w:r>
        <w:t>Министерство науки и высшего образования Российской Федерации</w:t>
      </w:r>
    </w:p>
    <w:p w14:paraId="62AC5A62" w14:textId="77777777" w:rsidR="00386B75" w:rsidRDefault="00386B75" w:rsidP="00386B75">
      <w:pPr>
        <w:pStyle w:val="a0"/>
        <w:spacing w:line="240" w:lineRule="auto"/>
        <w:ind w:firstLine="0"/>
        <w:jc w:val="center"/>
      </w:pPr>
      <w:r>
        <w:t>Федеральное государственное бюджетное</w:t>
      </w:r>
    </w:p>
    <w:p w14:paraId="09145871" w14:textId="77777777" w:rsidR="00386B75" w:rsidRDefault="00386B75" w:rsidP="00386B75">
      <w:pPr>
        <w:pStyle w:val="a0"/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14:paraId="6C919DAC" w14:textId="77777777" w:rsidR="00386B75" w:rsidRDefault="00386B75" w:rsidP="00386B75">
      <w:pPr>
        <w:pStyle w:val="a0"/>
        <w:spacing w:line="240" w:lineRule="auto"/>
        <w:ind w:firstLine="0"/>
        <w:jc w:val="center"/>
      </w:pPr>
      <w:r>
        <w:t>«Уфимский государственный авиационный технический университет»</w:t>
      </w:r>
    </w:p>
    <w:p w14:paraId="295AB949" w14:textId="77777777" w:rsidR="00386B75" w:rsidRDefault="00386B75" w:rsidP="00386B75">
      <w:pPr>
        <w:pStyle w:val="a0"/>
        <w:spacing w:line="240" w:lineRule="auto"/>
        <w:ind w:firstLine="0"/>
        <w:jc w:val="left"/>
      </w:pPr>
    </w:p>
    <w:p w14:paraId="1882EB48" w14:textId="77777777" w:rsidR="00386B75" w:rsidRDefault="00386B75" w:rsidP="00386B75">
      <w:pPr>
        <w:pStyle w:val="a0"/>
        <w:spacing w:line="240" w:lineRule="auto"/>
        <w:ind w:firstLine="0"/>
        <w:jc w:val="left"/>
      </w:pPr>
    </w:p>
    <w:p w14:paraId="7188E0C0" w14:textId="77777777" w:rsidR="00386B75" w:rsidRDefault="00386B75" w:rsidP="00386B75">
      <w:pPr>
        <w:pStyle w:val="a0"/>
        <w:ind w:firstLine="0"/>
      </w:pPr>
    </w:p>
    <w:p w14:paraId="2B231D69" w14:textId="77777777" w:rsidR="005B3540" w:rsidRDefault="00386B75" w:rsidP="00386B75">
      <w:pPr>
        <w:pStyle w:val="a0"/>
        <w:ind w:firstLine="3402"/>
      </w:pPr>
      <w:r>
        <w:t>Факультет информатики и робототехники</w:t>
      </w:r>
    </w:p>
    <w:p w14:paraId="7D2C2221" w14:textId="77777777" w:rsidR="00386B75" w:rsidRDefault="00386B75" w:rsidP="00386B75">
      <w:pPr>
        <w:pStyle w:val="a0"/>
        <w:ind w:firstLine="3402"/>
      </w:pPr>
    </w:p>
    <w:p w14:paraId="212635CA" w14:textId="77777777" w:rsidR="00386B75" w:rsidRDefault="00386B75" w:rsidP="00386B75">
      <w:pPr>
        <w:pStyle w:val="a0"/>
        <w:ind w:firstLine="3402"/>
      </w:pPr>
      <w:r>
        <w:t xml:space="preserve">Кафедра </w:t>
      </w:r>
      <w:r w:rsidR="001975D8">
        <w:t>Вычислительной математики и кибернетики</w:t>
      </w:r>
    </w:p>
    <w:p w14:paraId="51EA4C24" w14:textId="77777777" w:rsidR="00386B75" w:rsidRDefault="00386B75" w:rsidP="00386B75">
      <w:pPr>
        <w:pStyle w:val="a0"/>
        <w:ind w:firstLine="0"/>
      </w:pPr>
    </w:p>
    <w:p w14:paraId="2477DF0A" w14:textId="77777777" w:rsidR="00386B75" w:rsidRDefault="00386B75" w:rsidP="00386B75">
      <w:pPr>
        <w:pStyle w:val="a0"/>
        <w:ind w:firstLine="0"/>
      </w:pPr>
    </w:p>
    <w:p w14:paraId="25B453EF" w14:textId="77777777" w:rsidR="00CC5FD4" w:rsidRDefault="00CC5FD4" w:rsidP="00CC5FD4">
      <w:pPr>
        <w:pStyle w:val="a0"/>
        <w:spacing w:line="240" w:lineRule="auto"/>
        <w:ind w:firstLine="0"/>
      </w:pPr>
    </w:p>
    <w:p w14:paraId="1204AE60" w14:textId="2F4FD1BC" w:rsidR="00386B75" w:rsidRDefault="00386B75" w:rsidP="00A36327">
      <w:pPr>
        <w:pStyle w:val="a0"/>
        <w:tabs>
          <w:tab w:val="left" w:pos="2694"/>
        </w:tabs>
        <w:spacing w:line="240" w:lineRule="auto"/>
        <w:ind w:firstLine="0"/>
        <w:jc w:val="center"/>
      </w:pPr>
      <w:r>
        <w:t>Отчёт по лабораторной работе №</w:t>
      </w:r>
      <w:r w:rsidR="009B4519" w:rsidRPr="009B4519">
        <w:t>1</w:t>
      </w:r>
    </w:p>
    <w:p w14:paraId="242DE906" w14:textId="109D1676" w:rsidR="009B4519" w:rsidRPr="009B4519" w:rsidRDefault="009B4519" w:rsidP="00A36327">
      <w:pPr>
        <w:pStyle w:val="a0"/>
        <w:tabs>
          <w:tab w:val="left" w:pos="2694"/>
        </w:tabs>
        <w:spacing w:line="240" w:lineRule="auto"/>
        <w:ind w:firstLine="0"/>
        <w:jc w:val="center"/>
      </w:pPr>
      <w:r>
        <w:t>«</w:t>
      </w:r>
      <w:r w:rsidRPr="009B4519">
        <w:t>Основы проектирования ПО</w:t>
      </w:r>
      <w:r>
        <w:t>»</w:t>
      </w:r>
    </w:p>
    <w:p w14:paraId="58A25557" w14:textId="77777777" w:rsidR="00DE6D5C" w:rsidRDefault="00DE6D5C" w:rsidP="00A36327">
      <w:pPr>
        <w:pStyle w:val="a0"/>
        <w:tabs>
          <w:tab w:val="left" w:pos="2694"/>
        </w:tabs>
        <w:spacing w:line="240" w:lineRule="auto"/>
        <w:ind w:firstLine="0"/>
        <w:jc w:val="center"/>
      </w:pPr>
    </w:p>
    <w:p w14:paraId="66B0DAD9" w14:textId="77777777" w:rsidR="00A36327" w:rsidRDefault="00A36327" w:rsidP="00A36327">
      <w:pPr>
        <w:pStyle w:val="a0"/>
        <w:tabs>
          <w:tab w:val="left" w:pos="2694"/>
        </w:tabs>
        <w:spacing w:line="240" w:lineRule="auto"/>
        <w:ind w:firstLine="0"/>
        <w:jc w:val="center"/>
      </w:pPr>
    </w:p>
    <w:p w14:paraId="29C8946B" w14:textId="77777777" w:rsidR="00386B75" w:rsidRDefault="00386B75" w:rsidP="00386B75">
      <w:pPr>
        <w:pStyle w:val="a0"/>
        <w:spacing w:line="240" w:lineRule="auto"/>
        <w:ind w:firstLine="0"/>
      </w:pPr>
    </w:p>
    <w:p w14:paraId="0EF2A1B1" w14:textId="77777777" w:rsidR="00386B75" w:rsidRDefault="00386B75" w:rsidP="00386B75">
      <w:pPr>
        <w:pStyle w:val="a0"/>
        <w:spacing w:line="240" w:lineRule="auto"/>
        <w:ind w:firstLine="0"/>
      </w:pPr>
    </w:p>
    <w:p w14:paraId="0D31CE75" w14:textId="77777777" w:rsidR="00386B75" w:rsidRDefault="00386B75" w:rsidP="00386B75">
      <w:pPr>
        <w:pStyle w:val="a0"/>
        <w:spacing w:line="240" w:lineRule="auto"/>
        <w:ind w:firstLine="0"/>
      </w:pPr>
    </w:p>
    <w:p w14:paraId="4ACA1919" w14:textId="77777777" w:rsidR="00386B75" w:rsidRDefault="00EC3EE5" w:rsidP="00CC5FD4">
      <w:pPr>
        <w:pStyle w:val="a0"/>
        <w:tabs>
          <w:tab w:val="left" w:pos="6237"/>
        </w:tabs>
        <w:spacing w:line="240" w:lineRule="auto"/>
        <w:ind w:firstLine="0"/>
        <w:jc w:val="left"/>
      </w:pPr>
      <w:r>
        <w:t>Выполнил:</w:t>
      </w:r>
    </w:p>
    <w:p w14:paraId="4631AF92" w14:textId="77777777" w:rsidR="00EC3EE5" w:rsidRDefault="00EC3EE5" w:rsidP="00CC5FD4">
      <w:pPr>
        <w:pStyle w:val="a0"/>
        <w:tabs>
          <w:tab w:val="left" w:pos="6237"/>
        </w:tabs>
        <w:spacing w:line="240" w:lineRule="auto"/>
        <w:ind w:firstLine="0"/>
        <w:jc w:val="left"/>
      </w:pPr>
      <w:r>
        <w:t>Студент группы: ПРО-</w:t>
      </w:r>
      <w:r w:rsidR="00E2062E">
        <w:t>227Б</w:t>
      </w:r>
      <w:r>
        <w:tab/>
      </w:r>
      <w:proofErr w:type="gramStart"/>
      <w:r>
        <w:t>В.Р.</w:t>
      </w:r>
      <w:proofErr w:type="gramEnd"/>
      <w:r>
        <w:t xml:space="preserve"> Вольф</w:t>
      </w:r>
    </w:p>
    <w:p w14:paraId="7B29458F" w14:textId="77777777" w:rsidR="00EC3EE5" w:rsidRDefault="00EC3EE5" w:rsidP="00EC3EE5">
      <w:pPr>
        <w:pStyle w:val="a0"/>
        <w:tabs>
          <w:tab w:val="left" w:pos="6237"/>
        </w:tabs>
        <w:ind w:firstLine="0"/>
        <w:jc w:val="left"/>
      </w:pPr>
    </w:p>
    <w:p w14:paraId="795E70C3" w14:textId="77777777" w:rsidR="00EC3EE5" w:rsidRDefault="00EC3EE5" w:rsidP="00EC3EE5">
      <w:pPr>
        <w:pStyle w:val="a0"/>
        <w:tabs>
          <w:tab w:val="left" w:pos="6237"/>
        </w:tabs>
        <w:ind w:firstLine="0"/>
        <w:jc w:val="left"/>
      </w:pPr>
    </w:p>
    <w:p w14:paraId="3718E5BF" w14:textId="291712F6" w:rsidR="00EC3EE5" w:rsidRDefault="00EC3EE5" w:rsidP="00CC5FD4">
      <w:pPr>
        <w:pStyle w:val="a0"/>
        <w:tabs>
          <w:tab w:val="left" w:pos="6237"/>
        </w:tabs>
        <w:spacing w:line="240" w:lineRule="auto"/>
        <w:ind w:firstLine="0"/>
        <w:jc w:val="left"/>
      </w:pPr>
      <w:r>
        <w:t>Проверил:</w:t>
      </w:r>
      <w:r>
        <w:tab/>
      </w:r>
      <w:proofErr w:type="gramStart"/>
      <w:r w:rsidR="009B4519">
        <w:t>Р.В.</w:t>
      </w:r>
      <w:proofErr w:type="gramEnd"/>
      <w:r w:rsidR="009B4519">
        <w:t xml:space="preserve"> Насыров</w:t>
      </w:r>
    </w:p>
    <w:p w14:paraId="5132A26F" w14:textId="77777777" w:rsidR="00EC3EE5" w:rsidRDefault="00EC3EE5" w:rsidP="00EC3EE5">
      <w:pPr>
        <w:pStyle w:val="a0"/>
        <w:tabs>
          <w:tab w:val="left" w:pos="6237"/>
        </w:tabs>
        <w:ind w:firstLine="0"/>
        <w:jc w:val="left"/>
      </w:pPr>
    </w:p>
    <w:p w14:paraId="1E8E5232" w14:textId="77777777" w:rsidR="00EC3EE5" w:rsidRDefault="00EC3EE5" w:rsidP="00EC3EE5">
      <w:pPr>
        <w:pStyle w:val="a0"/>
        <w:tabs>
          <w:tab w:val="left" w:pos="6237"/>
        </w:tabs>
        <w:ind w:firstLine="0"/>
        <w:jc w:val="left"/>
      </w:pPr>
    </w:p>
    <w:p w14:paraId="54F401C8" w14:textId="77777777" w:rsidR="00E2062E" w:rsidRDefault="00E2062E" w:rsidP="00EC3EE5">
      <w:pPr>
        <w:pStyle w:val="a0"/>
        <w:tabs>
          <w:tab w:val="left" w:pos="6237"/>
        </w:tabs>
        <w:ind w:firstLine="0"/>
        <w:jc w:val="left"/>
      </w:pPr>
    </w:p>
    <w:p w14:paraId="2FF549A6" w14:textId="77777777" w:rsidR="00E2062E" w:rsidRDefault="00E2062E" w:rsidP="00EC3EE5">
      <w:pPr>
        <w:pStyle w:val="a0"/>
        <w:tabs>
          <w:tab w:val="left" w:pos="6237"/>
        </w:tabs>
        <w:ind w:firstLine="0"/>
        <w:jc w:val="left"/>
      </w:pPr>
    </w:p>
    <w:p w14:paraId="70171FAC" w14:textId="77777777" w:rsidR="00E2062E" w:rsidRDefault="00E2062E" w:rsidP="00EC3EE5">
      <w:pPr>
        <w:pStyle w:val="a0"/>
        <w:tabs>
          <w:tab w:val="left" w:pos="6237"/>
        </w:tabs>
        <w:ind w:firstLine="0"/>
        <w:jc w:val="left"/>
      </w:pPr>
    </w:p>
    <w:p w14:paraId="4226F66E" w14:textId="77777777" w:rsidR="00E2062E" w:rsidRDefault="00E2062E" w:rsidP="00EC3EE5">
      <w:pPr>
        <w:pStyle w:val="a0"/>
        <w:tabs>
          <w:tab w:val="left" w:pos="6237"/>
        </w:tabs>
        <w:ind w:firstLine="0"/>
        <w:jc w:val="left"/>
      </w:pPr>
    </w:p>
    <w:p w14:paraId="6BC8B7FE" w14:textId="77777777" w:rsidR="00E2062E" w:rsidRDefault="00E2062E" w:rsidP="00EC3EE5">
      <w:pPr>
        <w:pStyle w:val="a0"/>
        <w:tabs>
          <w:tab w:val="left" w:pos="6237"/>
        </w:tabs>
        <w:ind w:firstLine="0"/>
        <w:jc w:val="left"/>
      </w:pPr>
    </w:p>
    <w:p w14:paraId="69823BDB" w14:textId="77777777" w:rsidR="00E2062E" w:rsidRDefault="00E2062E" w:rsidP="00EC3EE5">
      <w:pPr>
        <w:pStyle w:val="a0"/>
        <w:tabs>
          <w:tab w:val="left" w:pos="6237"/>
        </w:tabs>
        <w:ind w:firstLine="0"/>
        <w:jc w:val="left"/>
      </w:pPr>
    </w:p>
    <w:p w14:paraId="443F31B3" w14:textId="77777777" w:rsidR="00E2062E" w:rsidRDefault="00E2062E" w:rsidP="00EC3EE5">
      <w:pPr>
        <w:pStyle w:val="a0"/>
        <w:tabs>
          <w:tab w:val="left" w:pos="6237"/>
        </w:tabs>
        <w:ind w:firstLine="0"/>
        <w:jc w:val="left"/>
      </w:pPr>
    </w:p>
    <w:p w14:paraId="47628482" w14:textId="77777777" w:rsidR="00EC3EE5" w:rsidRDefault="00EC3EE5" w:rsidP="00EC3EE5">
      <w:pPr>
        <w:pStyle w:val="a0"/>
        <w:tabs>
          <w:tab w:val="left" w:pos="6237"/>
        </w:tabs>
        <w:ind w:firstLine="0"/>
        <w:jc w:val="center"/>
      </w:pPr>
      <w:r>
        <w:t>Уфа – 202</w:t>
      </w:r>
      <w:r w:rsidR="00A36327">
        <w:t>2</w:t>
      </w:r>
    </w:p>
    <w:p w14:paraId="298238F5" w14:textId="77777777" w:rsidR="00EC3EE5" w:rsidRDefault="00EC3EE5" w:rsidP="00CC5FD4">
      <w:pPr>
        <w:pStyle w:val="a0"/>
        <w:tabs>
          <w:tab w:val="left" w:pos="6237"/>
        </w:tabs>
        <w:ind w:firstLine="0"/>
        <w:jc w:val="left"/>
      </w:pPr>
    </w:p>
    <w:p w14:paraId="03CFDEA8" w14:textId="77777777" w:rsidR="00CC5FD4" w:rsidRDefault="00CC5FD4" w:rsidP="00CC5FD4">
      <w:pPr>
        <w:pStyle w:val="a0"/>
        <w:tabs>
          <w:tab w:val="left" w:pos="6237"/>
        </w:tabs>
        <w:ind w:firstLine="0"/>
        <w:jc w:val="left"/>
        <w:sectPr w:rsidR="00CC5FD4" w:rsidSect="00CC5FD4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14:paraId="589D89BA" w14:textId="77777777" w:rsidR="00CC5FD4" w:rsidRDefault="00CC5FD4" w:rsidP="00CC5FD4">
      <w:pPr>
        <w:pStyle w:val="a4"/>
        <w:jc w:val="center"/>
      </w:pPr>
      <w:r>
        <w:lastRenderedPageBreak/>
        <w:t>СОДЕРЖАНИЕ</w:t>
      </w:r>
    </w:p>
    <w:p w14:paraId="1192C19F" w14:textId="1650D9D7" w:rsidR="00AE2AFE" w:rsidRDefault="00601BFF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918239" w:history="1">
        <w:r w:rsidR="00AE2AFE" w:rsidRPr="003D2583">
          <w:rPr>
            <w:rStyle w:val="af1"/>
            <w:noProof/>
          </w:rPr>
          <w:t>Предметная область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_Toc116918239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3</w:t>
        </w:r>
        <w:r w:rsidR="00AE2AFE">
          <w:rPr>
            <w:noProof/>
            <w:webHidden/>
          </w:rPr>
          <w:fldChar w:fldCharType="end"/>
        </w:r>
      </w:hyperlink>
    </w:p>
    <w:p w14:paraId="461AA104" w14:textId="59086C07" w:rsidR="00AE2AFE" w:rsidRDefault="00000000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40" w:history="1">
        <w:r w:rsidR="00AE2AFE" w:rsidRPr="003D2583">
          <w:rPr>
            <w:rStyle w:val="af1"/>
            <w:noProof/>
          </w:rPr>
          <w:t>Описание предметной области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_Toc116918240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3</w:t>
        </w:r>
        <w:r w:rsidR="00AE2AFE">
          <w:rPr>
            <w:noProof/>
            <w:webHidden/>
          </w:rPr>
          <w:fldChar w:fldCharType="end"/>
        </w:r>
      </w:hyperlink>
    </w:p>
    <w:p w14:paraId="069FEF66" w14:textId="3474B347" w:rsidR="00AE2AFE" w:rsidRDefault="00000000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41" w:history="1">
        <w:r w:rsidR="00AE2AFE" w:rsidRPr="003D2583">
          <w:rPr>
            <w:rStyle w:val="af1"/>
            <w:noProof/>
          </w:rPr>
          <w:t>Общие положения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_Toc116918241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4</w:t>
        </w:r>
        <w:r w:rsidR="00AE2AFE">
          <w:rPr>
            <w:noProof/>
            <w:webHidden/>
          </w:rPr>
          <w:fldChar w:fldCharType="end"/>
        </w:r>
      </w:hyperlink>
    </w:p>
    <w:p w14:paraId="40AFC078" w14:textId="10C02DA9" w:rsidR="00AE2AFE" w:rsidRDefault="00000000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42" w:history="1">
        <w:r w:rsidR="00AE2AFE" w:rsidRPr="003D2583">
          <w:rPr>
            <w:rStyle w:val="af1"/>
            <w:noProof/>
          </w:rPr>
          <w:t>Назначение документа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_Toc116918242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4</w:t>
        </w:r>
        <w:r w:rsidR="00AE2AFE">
          <w:rPr>
            <w:noProof/>
            <w:webHidden/>
          </w:rPr>
          <w:fldChar w:fldCharType="end"/>
        </w:r>
      </w:hyperlink>
    </w:p>
    <w:p w14:paraId="3177A013" w14:textId="38A3FCBB" w:rsidR="00AE2AFE" w:rsidRDefault="00000000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43" w:history="1">
        <w:r w:rsidR="00AE2AFE" w:rsidRPr="003D2583">
          <w:rPr>
            <w:rStyle w:val="af1"/>
            <w:noProof/>
          </w:rPr>
          <w:t>Цели создания системы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_Toc116918243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5</w:t>
        </w:r>
        <w:r w:rsidR="00AE2AFE">
          <w:rPr>
            <w:noProof/>
            <w:webHidden/>
          </w:rPr>
          <w:fldChar w:fldCharType="end"/>
        </w:r>
      </w:hyperlink>
    </w:p>
    <w:p w14:paraId="5544C2A1" w14:textId="064EBF46" w:rsidR="00AE2AFE" w:rsidRDefault="00000000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44" w:history="1">
        <w:r w:rsidR="00AE2AFE" w:rsidRPr="003D2583">
          <w:rPr>
            <w:rStyle w:val="af1"/>
            <w:noProof/>
          </w:rPr>
          <w:t>С точки зрения создателей системы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_Toc116918244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5</w:t>
        </w:r>
        <w:r w:rsidR="00AE2AFE">
          <w:rPr>
            <w:noProof/>
            <w:webHidden/>
          </w:rPr>
          <w:fldChar w:fldCharType="end"/>
        </w:r>
      </w:hyperlink>
    </w:p>
    <w:p w14:paraId="49EB9080" w14:textId="6EA9EC39" w:rsidR="00AE2AFE" w:rsidRDefault="00000000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45" w:history="1">
        <w:r w:rsidR="00AE2AFE" w:rsidRPr="003D2583">
          <w:rPr>
            <w:rStyle w:val="af1"/>
            <w:noProof/>
          </w:rPr>
          <w:t>С точки зрения организации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_Toc116918245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5</w:t>
        </w:r>
        <w:r w:rsidR="00AE2AFE">
          <w:rPr>
            <w:noProof/>
            <w:webHidden/>
          </w:rPr>
          <w:fldChar w:fldCharType="end"/>
        </w:r>
      </w:hyperlink>
    </w:p>
    <w:p w14:paraId="6D135B8F" w14:textId="7D8EBAC7" w:rsidR="00AE2AFE" w:rsidRDefault="00000000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46" w:history="1">
        <w:r w:rsidR="00AE2AFE" w:rsidRPr="003D2583">
          <w:rPr>
            <w:rStyle w:val="af1"/>
            <w:noProof/>
          </w:rPr>
          <w:t>С точки зрения клиента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_Toc116918246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5</w:t>
        </w:r>
        <w:r w:rsidR="00AE2AFE">
          <w:rPr>
            <w:noProof/>
            <w:webHidden/>
          </w:rPr>
          <w:fldChar w:fldCharType="end"/>
        </w:r>
      </w:hyperlink>
    </w:p>
    <w:p w14:paraId="1AAC6DB8" w14:textId="19378345" w:rsidR="00AE2AFE" w:rsidRDefault="00000000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47" w:history="1">
        <w:r w:rsidR="00AE2AFE" w:rsidRPr="003D2583">
          <w:rPr>
            <w:rStyle w:val="af1"/>
            <w:noProof/>
          </w:rPr>
          <w:t>Основные функциональные возможности Системы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_Toc116918247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6</w:t>
        </w:r>
        <w:r w:rsidR="00AE2AFE">
          <w:rPr>
            <w:noProof/>
            <w:webHidden/>
          </w:rPr>
          <w:fldChar w:fldCharType="end"/>
        </w:r>
      </w:hyperlink>
    </w:p>
    <w:p w14:paraId="63F9ED8E" w14:textId="05735969" w:rsidR="00AE2AFE" w:rsidRDefault="00000000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48" w:history="1">
        <w:r w:rsidR="00AE2AFE" w:rsidRPr="003D2583">
          <w:rPr>
            <w:rStyle w:val="af1"/>
            <w:noProof/>
          </w:rPr>
          <w:t>Фронт (для клиентов организации)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_Toc116918248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6</w:t>
        </w:r>
        <w:r w:rsidR="00AE2AFE">
          <w:rPr>
            <w:noProof/>
            <w:webHidden/>
          </w:rPr>
          <w:fldChar w:fldCharType="end"/>
        </w:r>
      </w:hyperlink>
    </w:p>
    <w:p w14:paraId="061B45E5" w14:textId="1D184DB5" w:rsidR="00AE2AFE" w:rsidRDefault="00000000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49" w:history="1">
        <w:r w:rsidR="00AE2AFE" w:rsidRPr="003D2583">
          <w:rPr>
            <w:rStyle w:val="af1"/>
            <w:noProof/>
          </w:rPr>
          <w:t>Бэкенд (для организации)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_Toc116918249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6</w:t>
        </w:r>
        <w:r w:rsidR="00AE2AFE">
          <w:rPr>
            <w:noProof/>
            <w:webHidden/>
          </w:rPr>
          <w:fldChar w:fldCharType="end"/>
        </w:r>
      </w:hyperlink>
    </w:p>
    <w:p w14:paraId="5F55057B" w14:textId="5C305371" w:rsidR="00AE2AFE" w:rsidRDefault="00000000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50" w:history="1">
        <w:r w:rsidR="00AE2AFE" w:rsidRPr="003D2583">
          <w:rPr>
            <w:rStyle w:val="af1"/>
            <w:noProof/>
          </w:rPr>
          <w:t>Другие функциональные особенности/требования/возможности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_Toc116918250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7</w:t>
        </w:r>
        <w:r w:rsidR="00AE2AFE">
          <w:rPr>
            <w:noProof/>
            <w:webHidden/>
          </w:rPr>
          <w:fldChar w:fldCharType="end"/>
        </w:r>
      </w:hyperlink>
    </w:p>
    <w:p w14:paraId="5BC02EBA" w14:textId="25A23996" w:rsidR="00AE2AFE" w:rsidRDefault="00000000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918251" w:history="1">
        <w:r w:rsidR="00AE2AFE" w:rsidRPr="003D2583">
          <w:rPr>
            <w:rStyle w:val="af1"/>
            <w:noProof/>
          </w:rPr>
          <w:t>Использование Технического Задания</w:t>
        </w:r>
        <w:r w:rsidR="00AE2AFE">
          <w:rPr>
            <w:noProof/>
            <w:webHidden/>
          </w:rPr>
          <w:tab/>
        </w:r>
        <w:r w:rsidR="00AE2AFE">
          <w:rPr>
            <w:noProof/>
            <w:webHidden/>
          </w:rPr>
          <w:fldChar w:fldCharType="begin"/>
        </w:r>
        <w:r w:rsidR="00AE2AFE">
          <w:rPr>
            <w:noProof/>
            <w:webHidden/>
          </w:rPr>
          <w:instrText xml:space="preserve"> PAGEREF _Toc116918251 \h </w:instrText>
        </w:r>
        <w:r w:rsidR="00AE2AFE">
          <w:rPr>
            <w:noProof/>
            <w:webHidden/>
          </w:rPr>
        </w:r>
        <w:r w:rsidR="00AE2AFE">
          <w:rPr>
            <w:noProof/>
            <w:webHidden/>
          </w:rPr>
          <w:fldChar w:fldCharType="separate"/>
        </w:r>
        <w:r w:rsidR="00AE2AFE">
          <w:rPr>
            <w:noProof/>
            <w:webHidden/>
          </w:rPr>
          <w:t>8</w:t>
        </w:r>
        <w:r w:rsidR="00AE2AFE">
          <w:rPr>
            <w:noProof/>
            <w:webHidden/>
          </w:rPr>
          <w:fldChar w:fldCharType="end"/>
        </w:r>
      </w:hyperlink>
    </w:p>
    <w:p w14:paraId="20A2EC3F" w14:textId="76CD76C0" w:rsidR="00B60280" w:rsidRDefault="00601BFF" w:rsidP="00B60280">
      <w:pPr>
        <w:pStyle w:val="a4"/>
        <w:jc w:val="left"/>
      </w:pPr>
      <w:r>
        <w:fldChar w:fldCharType="end"/>
      </w:r>
    </w:p>
    <w:p w14:paraId="254DE4DC" w14:textId="77777777" w:rsidR="00B60280" w:rsidRDefault="00B60280" w:rsidP="00B60280">
      <w:pPr>
        <w:pStyle w:val="a4"/>
        <w:jc w:val="left"/>
      </w:pPr>
    </w:p>
    <w:p w14:paraId="385199B3" w14:textId="77777777" w:rsidR="00903AE6" w:rsidRDefault="00CC5FD4" w:rsidP="00A36327">
      <w:pPr>
        <w:pStyle w:val="a4"/>
        <w:jc w:val="left"/>
      </w:pPr>
      <w:r>
        <w:br w:type="page"/>
      </w:r>
    </w:p>
    <w:p w14:paraId="033ED11C" w14:textId="77777777" w:rsidR="006757D4" w:rsidRPr="005E068F" w:rsidRDefault="006757D4" w:rsidP="001D021D">
      <w:pPr>
        <w:pStyle w:val="a0"/>
        <w:ind w:firstLine="0"/>
      </w:pPr>
    </w:p>
    <w:sectPr w:rsidR="006757D4" w:rsidRPr="005E068F" w:rsidSect="00E2062E">
      <w:footerReference w:type="default" r:id="rId8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9682" w14:textId="77777777" w:rsidR="00794786" w:rsidRDefault="00794786" w:rsidP="00C60F05">
      <w:pPr>
        <w:spacing w:after="0" w:line="240" w:lineRule="auto"/>
      </w:pPr>
      <w:r>
        <w:separator/>
      </w:r>
    </w:p>
  </w:endnote>
  <w:endnote w:type="continuationSeparator" w:id="0">
    <w:p w14:paraId="0346CAB0" w14:textId="77777777" w:rsidR="00794786" w:rsidRDefault="00794786" w:rsidP="00C6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-Normal">
    <w:altName w:val="Baskerville Old Face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5A60" w14:textId="77777777" w:rsidR="00C60F05" w:rsidRDefault="00C60F05" w:rsidP="00C60F05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5308C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A70D4" w14:textId="77777777" w:rsidR="00794786" w:rsidRDefault="00794786" w:rsidP="00C60F05">
      <w:pPr>
        <w:spacing w:after="0" w:line="240" w:lineRule="auto"/>
      </w:pPr>
      <w:r>
        <w:separator/>
      </w:r>
    </w:p>
  </w:footnote>
  <w:footnote w:type="continuationSeparator" w:id="0">
    <w:p w14:paraId="297526C1" w14:textId="77777777" w:rsidR="00794786" w:rsidRDefault="00794786" w:rsidP="00C6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1AC"/>
    <w:multiLevelType w:val="multilevel"/>
    <w:tmpl w:val="BC9EA23A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C55229"/>
    <w:multiLevelType w:val="hybridMultilevel"/>
    <w:tmpl w:val="8C74B0D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B27026D"/>
    <w:multiLevelType w:val="hybridMultilevel"/>
    <w:tmpl w:val="86C81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006B1"/>
    <w:multiLevelType w:val="hybridMultilevel"/>
    <w:tmpl w:val="B358D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3F04"/>
    <w:multiLevelType w:val="hybridMultilevel"/>
    <w:tmpl w:val="86002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36A44"/>
    <w:multiLevelType w:val="multilevel"/>
    <w:tmpl w:val="B42214A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428DF"/>
    <w:multiLevelType w:val="hybridMultilevel"/>
    <w:tmpl w:val="C4EC0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A029D"/>
    <w:multiLevelType w:val="hybridMultilevel"/>
    <w:tmpl w:val="019ACCA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1C186A6F"/>
    <w:multiLevelType w:val="hybridMultilevel"/>
    <w:tmpl w:val="7090D086"/>
    <w:lvl w:ilvl="0" w:tplc="E66C697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39B248B"/>
    <w:multiLevelType w:val="hybridMultilevel"/>
    <w:tmpl w:val="4FE45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4255A"/>
    <w:multiLevelType w:val="hybridMultilevel"/>
    <w:tmpl w:val="6CDCCE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903CAA"/>
    <w:multiLevelType w:val="hybridMultilevel"/>
    <w:tmpl w:val="40625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73981"/>
    <w:multiLevelType w:val="hybridMultilevel"/>
    <w:tmpl w:val="94D42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52A83"/>
    <w:multiLevelType w:val="hybridMultilevel"/>
    <w:tmpl w:val="E9423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4789D"/>
    <w:multiLevelType w:val="multilevel"/>
    <w:tmpl w:val="D58C0A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250701"/>
    <w:multiLevelType w:val="hybridMultilevel"/>
    <w:tmpl w:val="875EC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E256D"/>
    <w:multiLevelType w:val="hybridMultilevel"/>
    <w:tmpl w:val="11CADE5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B7A73A0"/>
    <w:multiLevelType w:val="hybridMultilevel"/>
    <w:tmpl w:val="A7864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67C7"/>
    <w:multiLevelType w:val="hybridMultilevel"/>
    <w:tmpl w:val="222662C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53C5859"/>
    <w:multiLevelType w:val="hybridMultilevel"/>
    <w:tmpl w:val="3F5E4F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4EC93193"/>
    <w:multiLevelType w:val="hybridMultilevel"/>
    <w:tmpl w:val="25D0D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07727"/>
    <w:multiLevelType w:val="hybridMultilevel"/>
    <w:tmpl w:val="A89AB400"/>
    <w:lvl w:ilvl="0" w:tplc="73F03BC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523D460B"/>
    <w:multiLevelType w:val="hybridMultilevel"/>
    <w:tmpl w:val="A98258C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5DCF15C8"/>
    <w:multiLevelType w:val="hybridMultilevel"/>
    <w:tmpl w:val="7F34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C2012"/>
    <w:multiLevelType w:val="hybridMultilevel"/>
    <w:tmpl w:val="86642660"/>
    <w:lvl w:ilvl="0" w:tplc="B31237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063EC"/>
    <w:multiLevelType w:val="hybridMultilevel"/>
    <w:tmpl w:val="2FE6EC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78C20639"/>
    <w:multiLevelType w:val="hybridMultilevel"/>
    <w:tmpl w:val="CEEA6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95EA3"/>
    <w:multiLevelType w:val="hybridMultilevel"/>
    <w:tmpl w:val="14741488"/>
    <w:lvl w:ilvl="0" w:tplc="6C3E1AA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 w15:restartNumberingAfterBreak="0">
    <w:nsid w:val="7AA13529"/>
    <w:multiLevelType w:val="hybridMultilevel"/>
    <w:tmpl w:val="8A36B6AC"/>
    <w:lvl w:ilvl="0" w:tplc="20220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52783A"/>
    <w:multiLevelType w:val="hybridMultilevel"/>
    <w:tmpl w:val="4086B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475C7"/>
    <w:multiLevelType w:val="hybridMultilevel"/>
    <w:tmpl w:val="FC3659B6"/>
    <w:lvl w:ilvl="0" w:tplc="643CE52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390763040">
    <w:abstractNumId w:val="30"/>
  </w:num>
  <w:num w:numId="2" w16cid:durableId="1855730439">
    <w:abstractNumId w:val="0"/>
  </w:num>
  <w:num w:numId="3" w16cid:durableId="1224214934">
    <w:abstractNumId w:val="12"/>
  </w:num>
  <w:num w:numId="4" w16cid:durableId="980039378">
    <w:abstractNumId w:val="14"/>
  </w:num>
  <w:num w:numId="5" w16cid:durableId="1723870926">
    <w:abstractNumId w:val="5"/>
  </w:num>
  <w:num w:numId="6" w16cid:durableId="2023360115">
    <w:abstractNumId w:val="26"/>
  </w:num>
  <w:num w:numId="7" w16cid:durableId="1647318473">
    <w:abstractNumId w:val="16"/>
  </w:num>
  <w:num w:numId="8" w16cid:durableId="1121654897">
    <w:abstractNumId w:val="23"/>
  </w:num>
  <w:num w:numId="9" w16cid:durableId="1260525165">
    <w:abstractNumId w:val="20"/>
  </w:num>
  <w:num w:numId="10" w16cid:durableId="880753594">
    <w:abstractNumId w:val="2"/>
  </w:num>
  <w:num w:numId="11" w16cid:durableId="303583273">
    <w:abstractNumId w:val="11"/>
  </w:num>
  <w:num w:numId="12" w16cid:durableId="453253337">
    <w:abstractNumId w:val="24"/>
  </w:num>
  <w:num w:numId="13" w16cid:durableId="1909220822">
    <w:abstractNumId w:val="21"/>
  </w:num>
  <w:num w:numId="14" w16cid:durableId="573009055">
    <w:abstractNumId w:val="28"/>
  </w:num>
  <w:num w:numId="15" w16cid:durableId="1442072953">
    <w:abstractNumId w:val="13"/>
  </w:num>
  <w:num w:numId="16" w16cid:durableId="1466853267">
    <w:abstractNumId w:val="27"/>
  </w:num>
  <w:num w:numId="17" w16cid:durableId="1946960017">
    <w:abstractNumId w:val="4"/>
  </w:num>
  <w:num w:numId="18" w16cid:durableId="2012176465">
    <w:abstractNumId w:val="8"/>
  </w:num>
  <w:num w:numId="19" w16cid:durableId="747775439">
    <w:abstractNumId w:val="6"/>
  </w:num>
  <w:num w:numId="20" w16cid:durableId="1466005186">
    <w:abstractNumId w:val="17"/>
  </w:num>
  <w:num w:numId="21" w16cid:durableId="504443828">
    <w:abstractNumId w:val="15"/>
  </w:num>
  <w:num w:numId="22" w16cid:durableId="649289051">
    <w:abstractNumId w:val="3"/>
  </w:num>
  <w:num w:numId="23" w16cid:durableId="1634747444">
    <w:abstractNumId w:val="10"/>
  </w:num>
  <w:num w:numId="24" w16cid:durableId="482041554">
    <w:abstractNumId w:val="10"/>
  </w:num>
  <w:num w:numId="25" w16cid:durableId="387270443">
    <w:abstractNumId w:val="9"/>
  </w:num>
  <w:num w:numId="26" w16cid:durableId="215774719">
    <w:abstractNumId w:val="29"/>
  </w:num>
  <w:num w:numId="27" w16cid:durableId="311982284">
    <w:abstractNumId w:val="25"/>
  </w:num>
  <w:num w:numId="28" w16cid:durableId="1800686226">
    <w:abstractNumId w:val="7"/>
  </w:num>
  <w:num w:numId="29" w16cid:durableId="803501021">
    <w:abstractNumId w:val="19"/>
  </w:num>
  <w:num w:numId="30" w16cid:durableId="2013411379">
    <w:abstractNumId w:val="18"/>
  </w:num>
  <w:num w:numId="31" w16cid:durableId="1760565144">
    <w:abstractNumId w:val="22"/>
  </w:num>
  <w:num w:numId="32" w16cid:durableId="1888566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519"/>
    <w:rsid w:val="00002F0A"/>
    <w:rsid w:val="000041EA"/>
    <w:rsid w:val="000062BA"/>
    <w:rsid w:val="0001029C"/>
    <w:rsid w:val="00032437"/>
    <w:rsid w:val="00032ECC"/>
    <w:rsid w:val="0005793B"/>
    <w:rsid w:val="000825A5"/>
    <w:rsid w:val="00095244"/>
    <w:rsid w:val="000B602C"/>
    <w:rsid w:val="000D64A4"/>
    <w:rsid w:val="00102780"/>
    <w:rsid w:val="00110A68"/>
    <w:rsid w:val="00130917"/>
    <w:rsid w:val="00156874"/>
    <w:rsid w:val="00170F44"/>
    <w:rsid w:val="001975D8"/>
    <w:rsid w:val="00197631"/>
    <w:rsid w:val="001D021D"/>
    <w:rsid w:val="002129E4"/>
    <w:rsid w:val="0022442E"/>
    <w:rsid w:val="0022581A"/>
    <w:rsid w:val="002304A7"/>
    <w:rsid w:val="00235377"/>
    <w:rsid w:val="00252C84"/>
    <w:rsid w:val="002711FF"/>
    <w:rsid w:val="00276805"/>
    <w:rsid w:val="00293396"/>
    <w:rsid w:val="002935F6"/>
    <w:rsid w:val="002A01A3"/>
    <w:rsid w:val="002B2B93"/>
    <w:rsid w:val="002E4A41"/>
    <w:rsid w:val="00307A80"/>
    <w:rsid w:val="00316AA8"/>
    <w:rsid w:val="00330E39"/>
    <w:rsid w:val="0033510F"/>
    <w:rsid w:val="003474F6"/>
    <w:rsid w:val="00353787"/>
    <w:rsid w:val="00357F4C"/>
    <w:rsid w:val="00360870"/>
    <w:rsid w:val="00370EC5"/>
    <w:rsid w:val="00386B75"/>
    <w:rsid w:val="00396DDC"/>
    <w:rsid w:val="003B0E7D"/>
    <w:rsid w:val="003C24CE"/>
    <w:rsid w:val="0040155E"/>
    <w:rsid w:val="004300C2"/>
    <w:rsid w:val="00433EF3"/>
    <w:rsid w:val="004430B4"/>
    <w:rsid w:val="00443503"/>
    <w:rsid w:val="00443E75"/>
    <w:rsid w:val="00456A1E"/>
    <w:rsid w:val="004A6D3C"/>
    <w:rsid w:val="004D073C"/>
    <w:rsid w:val="004E162B"/>
    <w:rsid w:val="004E34BB"/>
    <w:rsid w:val="004E6D37"/>
    <w:rsid w:val="005037B8"/>
    <w:rsid w:val="00505F71"/>
    <w:rsid w:val="005308C6"/>
    <w:rsid w:val="0058205E"/>
    <w:rsid w:val="00590DEC"/>
    <w:rsid w:val="005B3540"/>
    <w:rsid w:val="005E068F"/>
    <w:rsid w:val="00601523"/>
    <w:rsid w:val="00601BFF"/>
    <w:rsid w:val="006052C7"/>
    <w:rsid w:val="00606087"/>
    <w:rsid w:val="00611E1E"/>
    <w:rsid w:val="00615B47"/>
    <w:rsid w:val="00622F8E"/>
    <w:rsid w:val="0064728E"/>
    <w:rsid w:val="00653332"/>
    <w:rsid w:val="006620D7"/>
    <w:rsid w:val="00665523"/>
    <w:rsid w:val="00667722"/>
    <w:rsid w:val="006721EB"/>
    <w:rsid w:val="006757D4"/>
    <w:rsid w:val="006B6995"/>
    <w:rsid w:val="006D4ADE"/>
    <w:rsid w:val="00714EAA"/>
    <w:rsid w:val="0074414D"/>
    <w:rsid w:val="007667A5"/>
    <w:rsid w:val="00773701"/>
    <w:rsid w:val="00794786"/>
    <w:rsid w:val="007B426E"/>
    <w:rsid w:val="007F709B"/>
    <w:rsid w:val="0080189D"/>
    <w:rsid w:val="008266A5"/>
    <w:rsid w:val="008425BA"/>
    <w:rsid w:val="00861BF1"/>
    <w:rsid w:val="008653D5"/>
    <w:rsid w:val="00877E38"/>
    <w:rsid w:val="00887071"/>
    <w:rsid w:val="008B7B85"/>
    <w:rsid w:val="008C02DC"/>
    <w:rsid w:val="008D6861"/>
    <w:rsid w:val="008E5A99"/>
    <w:rsid w:val="008F7B1E"/>
    <w:rsid w:val="00903AE6"/>
    <w:rsid w:val="00926410"/>
    <w:rsid w:val="0093638D"/>
    <w:rsid w:val="0098649D"/>
    <w:rsid w:val="00992A3D"/>
    <w:rsid w:val="009B4519"/>
    <w:rsid w:val="009D60B9"/>
    <w:rsid w:val="009F26AB"/>
    <w:rsid w:val="009F5410"/>
    <w:rsid w:val="00A04C3B"/>
    <w:rsid w:val="00A23462"/>
    <w:rsid w:val="00A239A8"/>
    <w:rsid w:val="00A258D5"/>
    <w:rsid w:val="00A36327"/>
    <w:rsid w:val="00A4271E"/>
    <w:rsid w:val="00A744B6"/>
    <w:rsid w:val="00A92E35"/>
    <w:rsid w:val="00AB7212"/>
    <w:rsid w:val="00AD199E"/>
    <w:rsid w:val="00AE2AFE"/>
    <w:rsid w:val="00AF0875"/>
    <w:rsid w:val="00B04527"/>
    <w:rsid w:val="00B05B1B"/>
    <w:rsid w:val="00B36F16"/>
    <w:rsid w:val="00B3797D"/>
    <w:rsid w:val="00B511F2"/>
    <w:rsid w:val="00B55E56"/>
    <w:rsid w:val="00B60280"/>
    <w:rsid w:val="00B73A79"/>
    <w:rsid w:val="00B7545D"/>
    <w:rsid w:val="00B80706"/>
    <w:rsid w:val="00B87CD3"/>
    <w:rsid w:val="00BA2CB0"/>
    <w:rsid w:val="00BB42CF"/>
    <w:rsid w:val="00BF12C9"/>
    <w:rsid w:val="00BF1581"/>
    <w:rsid w:val="00C17FB2"/>
    <w:rsid w:val="00C60F05"/>
    <w:rsid w:val="00CA3C6E"/>
    <w:rsid w:val="00CC3FF1"/>
    <w:rsid w:val="00CC5FD4"/>
    <w:rsid w:val="00D233A4"/>
    <w:rsid w:val="00D2701C"/>
    <w:rsid w:val="00D37721"/>
    <w:rsid w:val="00D53CFB"/>
    <w:rsid w:val="00D9292F"/>
    <w:rsid w:val="00DA09EE"/>
    <w:rsid w:val="00DC05B7"/>
    <w:rsid w:val="00DC1F43"/>
    <w:rsid w:val="00DC4B54"/>
    <w:rsid w:val="00DE4829"/>
    <w:rsid w:val="00DE6D5C"/>
    <w:rsid w:val="00DF59FB"/>
    <w:rsid w:val="00E02C17"/>
    <w:rsid w:val="00E2062E"/>
    <w:rsid w:val="00E51E6C"/>
    <w:rsid w:val="00E820EF"/>
    <w:rsid w:val="00EA246F"/>
    <w:rsid w:val="00EC3EE5"/>
    <w:rsid w:val="00ED280D"/>
    <w:rsid w:val="00EE6502"/>
    <w:rsid w:val="00EE7FB9"/>
    <w:rsid w:val="00EF030D"/>
    <w:rsid w:val="00EF3354"/>
    <w:rsid w:val="00EF40BB"/>
    <w:rsid w:val="00EF7E6F"/>
    <w:rsid w:val="00F22BBD"/>
    <w:rsid w:val="00F41C59"/>
    <w:rsid w:val="00F42C87"/>
    <w:rsid w:val="00F52A83"/>
    <w:rsid w:val="00F8296A"/>
    <w:rsid w:val="00FB0644"/>
    <w:rsid w:val="00FD3DAE"/>
    <w:rsid w:val="00FE61D7"/>
    <w:rsid w:val="00FF0E21"/>
    <w:rsid w:val="00FF432B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40A7"/>
  <w15:chartTrackingRefBased/>
  <w15:docId w15:val="{CE71606C-BDB3-479E-93F3-E2B2F87C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skerville-Normal" w:eastAsiaTheme="minorHAnsi" w:hAnsi="Baskerville-Norm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F42C87"/>
    <w:pPr>
      <w:keepNext/>
      <w:keepLines/>
      <w:pageBreakBefore/>
      <w:numPr>
        <w:numId w:val="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F42C87"/>
    <w:pPr>
      <w:keepNext/>
      <w:keepLines/>
      <w:numPr>
        <w:ilvl w:val="1"/>
        <w:numId w:val="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Вольф"/>
    <w:qFormat/>
    <w:rsid w:val="00370EC5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Вольф"/>
    <w:basedOn w:val="a0"/>
    <w:qFormat/>
    <w:rsid w:val="00370EC5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F42C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42C8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C60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60F05"/>
  </w:style>
  <w:style w:type="paragraph" w:styleId="a7">
    <w:name w:val="footer"/>
    <w:basedOn w:val="a"/>
    <w:link w:val="a8"/>
    <w:uiPriority w:val="99"/>
    <w:unhideWhenUsed/>
    <w:rsid w:val="00C60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60F05"/>
  </w:style>
  <w:style w:type="paragraph" w:styleId="a9">
    <w:name w:val="Normal (Web)"/>
    <w:basedOn w:val="a"/>
    <w:uiPriority w:val="99"/>
    <w:unhideWhenUsed/>
    <w:rsid w:val="0037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1"/>
    <w:uiPriority w:val="22"/>
    <w:qFormat/>
    <w:rsid w:val="00370EC5"/>
    <w:rPr>
      <w:b/>
      <w:bCs/>
    </w:rPr>
  </w:style>
  <w:style w:type="paragraph" w:styleId="ab">
    <w:name w:val="No Spacing"/>
    <w:uiPriority w:val="1"/>
    <w:qFormat/>
    <w:rsid w:val="00370EC5"/>
    <w:pPr>
      <w:spacing w:after="0" w:line="240" w:lineRule="auto"/>
    </w:pPr>
  </w:style>
  <w:style w:type="paragraph" w:styleId="ac">
    <w:name w:val="caption"/>
    <w:basedOn w:val="a0"/>
    <w:next w:val="a0"/>
    <w:uiPriority w:val="35"/>
    <w:unhideWhenUsed/>
    <w:qFormat/>
    <w:rsid w:val="009D60B9"/>
    <w:pPr>
      <w:spacing w:line="240" w:lineRule="auto"/>
      <w:ind w:firstLine="0"/>
      <w:jc w:val="center"/>
    </w:pPr>
    <w:rPr>
      <w:iCs/>
      <w:szCs w:val="18"/>
    </w:rPr>
  </w:style>
  <w:style w:type="table" w:styleId="ad">
    <w:name w:val="Table Grid"/>
    <w:basedOn w:val="a2"/>
    <w:uiPriority w:val="39"/>
    <w:rsid w:val="00B8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992A3D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992A3D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992A3D"/>
    <w:rPr>
      <w:vertAlign w:val="superscript"/>
    </w:rPr>
  </w:style>
  <w:style w:type="character" w:styleId="af1">
    <w:name w:val="Hyperlink"/>
    <w:basedOn w:val="a1"/>
    <w:uiPriority w:val="99"/>
    <w:unhideWhenUsed/>
    <w:rsid w:val="00992A3D"/>
    <w:rPr>
      <w:color w:val="0563C1" w:themeColor="hyperlink"/>
      <w:u w:val="single"/>
    </w:rPr>
  </w:style>
  <w:style w:type="character" w:styleId="af2">
    <w:name w:val="FollowedHyperlink"/>
    <w:basedOn w:val="a1"/>
    <w:uiPriority w:val="99"/>
    <w:semiHidden/>
    <w:unhideWhenUsed/>
    <w:rsid w:val="00992A3D"/>
    <w:rPr>
      <w:color w:val="954F72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110A6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toc 1"/>
    <w:basedOn w:val="a0"/>
    <w:next w:val="a"/>
    <w:autoRedefine/>
    <w:uiPriority w:val="39"/>
    <w:unhideWhenUsed/>
    <w:rsid w:val="00601BFF"/>
    <w:pPr>
      <w:spacing w:after="100"/>
      <w:ind w:firstLine="0"/>
    </w:pPr>
  </w:style>
  <w:style w:type="paragraph" w:styleId="21">
    <w:name w:val="toc 2"/>
    <w:basedOn w:val="a0"/>
    <w:next w:val="a"/>
    <w:autoRedefine/>
    <w:uiPriority w:val="39"/>
    <w:unhideWhenUsed/>
    <w:rsid w:val="00601BFF"/>
    <w:pPr>
      <w:spacing w:after="100"/>
      <w:ind w:left="221" w:firstLine="0"/>
    </w:pPr>
  </w:style>
  <w:style w:type="paragraph" w:styleId="3">
    <w:name w:val="toc 3"/>
    <w:basedOn w:val="a0"/>
    <w:next w:val="a"/>
    <w:autoRedefine/>
    <w:uiPriority w:val="39"/>
    <w:semiHidden/>
    <w:unhideWhenUsed/>
    <w:rsid w:val="00601BFF"/>
    <w:pPr>
      <w:spacing w:after="100"/>
      <w:ind w:left="442" w:firstLine="0"/>
    </w:pPr>
  </w:style>
  <w:style w:type="character" w:customStyle="1" w:styleId="af4">
    <w:name w:val="Текст выноски Знак"/>
    <w:basedOn w:val="a1"/>
    <w:link w:val="af3"/>
    <w:uiPriority w:val="99"/>
    <w:semiHidden/>
    <w:rsid w:val="00110A68"/>
    <w:rPr>
      <w:rFonts w:ascii="Segoe UI" w:hAnsi="Segoe UI" w:cs="Segoe UI"/>
      <w:sz w:val="18"/>
      <w:szCs w:val="18"/>
    </w:rPr>
  </w:style>
  <w:style w:type="character" w:styleId="af5">
    <w:name w:val="Unresolved Mention"/>
    <w:basedOn w:val="a1"/>
    <w:uiPriority w:val="99"/>
    <w:semiHidden/>
    <w:unhideWhenUsed/>
    <w:rsid w:val="00ED2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UDY\III%20COURSE\&#1054;&#1090;&#1095;&#1105;&#1090;%20&#1087;&#1086;%20&#1051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ABE7D-1274-463A-8960-3C96B510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ЛР.dotx</Template>
  <TotalTime>8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Вольф</dc:creator>
  <cp:keywords/>
  <dc:description/>
  <cp:lastModifiedBy>Виолетта Р Вольф</cp:lastModifiedBy>
  <cp:revision>3</cp:revision>
  <dcterms:created xsi:type="dcterms:W3CDTF">2022-10-24T03:20:00Z</dcterms:created>
  <dcterms:modified xsi:type="dcterms:W3CDTF">2022-10-24T03:21:00Z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